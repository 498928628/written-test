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b w:val="0"/>
        </w:rPr>
      </w:pPr>
      <w:r>
        <w:rPr>
          <w:rFonts w:hint="eastAsia"/>
          <w:b w:val="0"/>
        </w:rPr>
        <w:t>假设索尔（漫威里的那个）的锤子掉到了你家门口，你没看过漫威，只是发现这个锤子的重力异乎寻常。你尝试把锤子拿起来，有时候锤子很轻，有时候又很重。你试了100次，发现有63次拿起了锤子。第二天有个富二代来试了一次发现拿不起锤子，你却说你偶尔能拿起来。他为了好玩跟你打赌：你能拿起来就给你钱，输了相应的钱给他，打赌金额你定，随便你玩几次。假设你现在有100元，想在富二代身上捞一笔，你准备如何参与这个赌局？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参考自https://zhuanlan.zhihu.com/p/20849995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特殊形式下的凯利公式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6475" cy="800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得(1*0.63-0.37)/1=0.26,即每次投入本金的26%.可获得理论最大收益.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f：下注比例,Pwin：赌赢的概率,Ploss：赌输的概率（=1-Pwin）,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b：赔率，押1赔b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widowControl w:val="0"/>
        <w:numPr>
          <w:numId w:val="0"/>
        </w:numPr>
        <w:shd w:val="clear" w:color="auto" w:fill="FFFFFF" w:themeFill="background1"/>
        <w:tabs>
          <w:tab w:val="left" w:pos="312"/>
        </w:tabs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tabs>
          <w:tab w:val="left" w:pos="312"/>
        </w:tabs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tabs>
          <w:tab w:val="left" w:pos="312"/>
        </w:tabs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tabs>
          <w:tab w:val="left" w:pos="312"/>
        </w:tabs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4.从不同下注比例对应期望的值也可以看出,期望的高点在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0.25附近,也印证了凯利公式的结果.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不同下注比例对应期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不同下注比例对应期望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F8DB0"/>
    <w:multiLevelType w:val="singleLevel"/>
    <w:tmpl w:val="BA8F8D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54356"/>
    <w:rsid w:val="0096035C"/>
    <w:rsid w:val="00FD482D"/>
    <w:rsid w:val="17F43F3F"/>
    <w:rsid w:val="342C0BD4"/>
    <w:rsid w:val="39554356"/>
    <w:rsid w:val="39930E8C"/>
    <w:rsid w:val="3EEE4DD8"/>
    <w:rsid w:val="407D255C"/>
    <w:rsid w:val="461511EA"/>
    <w:rsid w:val="6D535020"/>
    <w:rsid w:val="73D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0</TotalTime>
  <ScaleCrop>false</ScaleCrop>
  <LinksUpToDate>false</LinksUpToDate>
  <CharactersWithSpaces>64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2018-06-23T02:38:00Z</dcterms:created>
  <dc:creator>昭觉</dc:creator>
  <cp:lastModifiedBy>昭觉</cp:lastModifiedBy>
  <dcterms:modified xsi:type="dcterms:W3CDTF">2018-06-28T20:51:03Z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